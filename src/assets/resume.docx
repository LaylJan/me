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FC51" w14:textId="1F138534" w:rsidR="003B0E70" w:rsidRPr="0039382C" w:rsidRDefault="00BC7BAA" w:rsidP="003B0E70">
      <w:pPr>
        <w:pStyle w:val="NoSpacing"/>
        <w:rPr>
          <w:rFonts w:ascii="Arial" w:hAnsi="Arial" w:cs="Arial"/>
          <w:b/>
          <w:sz w:val="44"/>
          <w:szCs w:val="28"/>
        </w:rPr>
      </w:pPr>
      <w:r w:rsidRPr="0039382C">
        <w:rPr>
          <w:rFonts w:ascii="Arial" w:hAnsi="Arial" w:cs="Arial"/>
          <w:b/>
          <w:sz w:val="44"/>
          <w:szCs w:val="28"/>
        </w:rPr>
        <w:t xml:space="preserve">LYLE JOHN G. </w:t>
      </w:r>
      <w:proofErr w:type="spellStart"/>
      <w:r w:rsidRPr="0039382C">
        <w:rPr>
          <w:rFonts w:ascii="Arial" w:hAnsi="Arial" w:cs="Arial"/>
          <w:b/>
          <w:sz w:val="44"/>
          <w:szCs w:val="28"/>
        </w:rPr>
        <w:t>DUMAYAS</w:t>
      </w:r>
      <w:proofErr w:type="spellEnd"/>
    </w:p>
    <w:p w14:paraId="16FE148D" w14:textId="2C6711F5" w:rsidR="0039382C" w:rsidRPr="0039382C" w:rsidRDefault="003B0E70" w:rsidP="0039382C">
      <w:pPr>
        <w:pStyle w:val="NoSpacing"/>
        <w:spacing w:before="120" w:after="120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Address:</w:t>
      </w:r>
      <w:r w:rsidRPr="0039382C">
        <w:rPr>
          <w:rFonts w:ascii="Arial" w:hAnsi="Arial" w:cs="Arial"/>
        </w:rPr>
        <w:t xml:space="preserve"> Rodriguez Rizal</w:t>
      </w:r>
      <w:r w:rsidRPr="0039382C">
        <w:rPr>
          <w:rFonts w:ascii="Arial" w:hAnsi="Arial" w:cs="Arial"/>
        </w:rPr>
        <w:tab/>
      </w:r>
      <w:r w:rsidRPr="0039382C">
        <w:rPr>
          <w:rFonts w:ascii="Arial" w:hAnsi="Arial" w:cs="Arial"/>
          <w:b/>
        </w:rPr>
        <w:t>Email Add:</w:t>
      </w:r>
      <w:r w:rsidRPr="0039382C">
        <w:rPr>
          <w:rFonts w:ascii="Arial" w:hAnsi="Arial" w:cs="Arial"/>
        </w:rPr>
        <w:t xml:space="preserve"> </w:t>
      </w:r>
      <w:hyperlink r:id="rId5" w:history="1">
        <w:r w:rsidRPr="0039382C">
          <w:rPr>
            <w:rStyle w:val="Hyperlink"/>
          </w:rPr>
          <w:t>layljandee@gmail.com</w:t>
        </w:r>
      </w:hyperlink>
      <w:r w:rsidRPr="0039382C">
        <w:t xml:space="preserve"> </w:t>
      </w:r>
      <w:r w:rsidRPr="0039382C">
        <w:tab/>
      </w:r>
      <w:r w:rsidRPr="0039382C">
        <w:rPr>
          <w:rFonts w:ascii="Arial" w:hAnsi="Arial" w:cs="Arial"/>
          <w:b/>
        </w:rPr>
        <w:t>Contact:</w:t>
      </w:r>
      <w:r w:rsidRPr="0039382C">
        <w:rPr>
          <w:rFonts w:ascii="Arial" w:hAnsi="Arial" w:cs="Arial"/>
        </w:rPr>
        <w:t xml:space="preserve"> +639309972143</w:t>
      </w:r>
    </w:p>
    <w:p w14:paraId="434201EE" w14:textId="686F6E7A" w:rsidR="00E904B9" w:rsidRPr="0039382C" w:rsidRDefault="003B0E70" w:rsidP="00C857C7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DCD4C" wp14:editId="15EE1E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9763388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B5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ABOUT ME:</w:t>
      </w:r>
    </w:p>
    <w:p w14:paraId="0B935861" w14:textId="77777777" w:rsidR="00A779DD" w:rsidRDefault="00A779DD" w:rsidP="00A779DD">
      <w:pPr>
        <w:pStyle w:val="NoSpacing"/>
        <w:jc w:val="both"/>
        <w:rPr>
          <w:rFonts w:ascii="Arial" w:hAnsi="Arial" w:cs="Arial"/>
          <w:b/>
          <w:bCs/>
        </w:rPr>
      </w:pPr>
    </w:p>
    <w:p w14:paraId="27A9A68C" w14:textId="2B30D620" w:rsidR="00A779DD" w:rsidRDefault="00A779DD" w:rsidP="00A779DD">
      <w:pPr>
        <w:pStyle w:val="NoSpacing"/>
        <w:ind w:firstLine="720"/>
        <w:jc w:val="both"/>
        <w:rPr>
          <w:rFonts w:ascii="Arial" w:hAnsi="Arial" w:cs="Arial"/>
        </w:rPr>
      </w:pPr>
      <w:r w:rsidRPr="00A779DD">
        <w:rPr>
          <w:rFonts w:ascii="Arial" w:hAnsi="Arial" w:cs="Arial"/>
        </w:rPr>
        <w:t>I am a passionate programmer with a strong drive to learn and adapt to new technologies. My greatest strength is my ability to quickly learn and master a company’s tech stack, enabling me to contribute effectively to team projects.</w:t>
      </w:r>
    </w:p>
    <w:p w14:paraId="0510487E" w14:textId="77777777" w:rsidR="00A779DD" w:rsidRDefault="00A779DD" w:rsidP="00A779DD">
      <w:pPr>
        <w:pStyle w:val="NoSpacing"/>
        <w:jc w:val="both"/>
        <w:rPr>
          <w:rFonts w:ascii="Arial" w:hAnsi="Arial" w:cs="Arial"/>
        </w:rPr>
      </w:pPr>
    </w:p>
    <w:p w14:paraId="32671703" w14:textId="2EB2310B" w:rsidR="00A779DD" w:rsidRDefault="00A779DD" w:rsidP="00A779DD">
      <w:pPr>
        <w:pStyle w:val="NoSpacing"/>
        <w:jc w:val="both"/>
        <w:rPr>
          <w:rFonts w:ascii="Arial" w:hAnsi="Arial" w:cs="Arial"/>
        </w:rPr>
      </w:pPr>
      <w:r w:rsidRPr="00A779DD">
        <w:rPr>
          <w:rFonts w:ascii="Arial" w:hAnsi="Arial" w:cs="Arial"/>
          <w:b/>
          <w:bCs/>
        </w:rPr>
        <w:t>Portfolio:</w:t>
      </w:r>
      <w:r w:rsidRPr="00A779DD">
        <w:rPr>
          <w:rFonts w:ascii="Arial" w:hAnsi="Arial" w:cs="Arial"/>
        </w:rPr>
        <w:t> </w:t>
      </w:r>
      <w:hyperlink r:id="rId6" w:tgtFrame="_blank" w:history="1">
        <w:r w:rsidRPr="00A779DD">
          <w:rPr>
            <w:rStyle w:val="Hyperlink"/>
            <w:rFonts w:ascii="Arial" w:hAnsi="Arial" w:cs="Arial"/>
          </w:rPr>
          <w:t>https://me-eta-ashen.vercel.app/</w:t>
        </w:r>
      </w:hyperlink>
    </w:p>
    <w:p w14:paraId="2004D87F" w14:textId="77777777" w:rsidR="00A779DD" w:rsidRPr="00A779DD" w:rsidRDefault="00A779DD" w:rsidP="00A779DD">
      <w:pPr>
        <w:pStyle w:val="NoSpacing"/>
        <w:ind w:firstLine="720"/>
        <w:jc w:val="both"/>
        <w:rPr>
          <w:rFonts w:ascii="Arial" w:hAnsi="Arial" w:cs="Arial"/>
        </w:rPr>
      </w:pPr>
    </w:p>
    <w:p w14:paraId="10EF8905" w14:textId="5FE846FB" w:rsidR="003B0E70" w:rsidRPr="0039382C" w:rsidRDefault="003B0E70" w:rsidP="003B0E70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83A8A" wp14:editId="499AA30A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5926844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CFE43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WORK EXPERIENCE:</w:t>
      </w:r>
    </w:p>
    <w:p w14:paraId="02705E2E" w14:textId="77777777" w:rsidR="00A779DD" w:rsidRPr="00A779DD" w:rsidRDefault="00A779DD" w:rsidP="00A779DD">
      <w:pPr>
        <w:pStyle w:val="NormalWeb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Web Developer Intern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br/>
      </w:r>
      <w:proofErr w:type="spellStart"/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>IntelliSeven</w:t>
      </w:r>
      <w:proofErr w:type="spellEnd"/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 xml:space="preserve"> Technology Solutions Inc.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br/>
      </w:r>
      <w:r w:rsidRPr="00A779DD">
        <w:rPr>
          <w:rStyle w:val="Emphasis"/>
          <w:rFonts w:ascii="Arial" w:hAnsi="Arial" w:cs="Arial"/>
          <w:color w:val="000000" w:themeColor="text1"/>
          <w:sz w:val="22"/>
          <w:szCs w:val="22"/>
        </w:rPr>
        <w:t>(February 2024 - May 2024)</w:t>
      </w:r>
    </w:p>
    <w:p w14:paraId="2BD9BDE3" w14:textId="77777777" w:rsidR="00A779DD" w:rsidRPr="00A779DD" w:rsidRDefault="00A779DD" w:rsidP="00A779D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Contributed to the development of a chat-admin project from scratch, collaborating with other interns.</w:t>
      </w:r>
    </w:p>
    <w:p w14:paraId="5B5689A1" w14:textId="77777777" w:rsidR="00A779DD" w:rsidRPr="00A779DD" w:rsidRDefault="00A779DD" w:rsidP="00A779D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Fonts w:ascii="Arial" w:hAnsi="Arial" w:cs="Arial"/>
          <w:color w:val="000000" w:themeColor="text1"/>
          <w:sz w:val="22"/>
          <w:szCs w:val="22"/>
        </w:rPr>
        <w:t>Focused on both front-end and back-end tasks, primarily using </w:t>
      </w: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React.js</w:t>
      </w:r>
      <w:r w:rsidRPr="00A779DD">
        <w:rPr>
          <w:rFonts w:ascii="Arial" w:hAnsi="Arial" w:cs="Arial"/>
          <w:color w:val="000000" w:themeColor="text1"/>
          <w:sz w:val="22"/>
          <w:szCs w:val="22"/>
        </w:rPr>
        <w:t> and </w:t>
      </w:r>
      <w:proofErr w:type="spellStart"/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GraphQL</w:t>
      </w:r>
      <w:proofErr w:type="spellEnd"/>
      <w:r w:rsidRPr="00A779D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6B6D1FF3" w14:textId="77777777" w:rsidR="00142404" w:rsidRPr="0039382C" w:rsidRDefault="00142404" w:rsidP="00142404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1096A07" w14:textId="77777777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5CBF08" wp14:editId="18193E5F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4400244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A4B0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SKILLS:</w:t>
      </w:r>
    </w:p>
    <w:p w14:paraId="01354FF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4B1624DA" w14:textId="3D722227" w:rsidR="00A779DD" w:rsidRPr="00A779DD" w:rsidRDefault="00213C02" w:rsidP="00A779DD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779DD">
        <w:rPr>
          <w:rStyle w:val="Strong"/>
          <w:rFonts w:ascii="Arial" w:hAnsi="Arial" w:cs="Arial"/>
          <w:color w:val="000000" w:themeColor="text1"/>
          <w:sz w:val="22"/>
          <w:szCs w:val="22"/>
        </w:rPr>
        <w:t>Computer System Servicing</w:t>
      </w:r>
      <w:r w:rsidR="00B332B8" w:rsidRPr="00A779DD">
        <w:rPr>
          <w:rFonts w:ascii="Arial" w:hAnsi="Arial" w:cs="Arial"/>
          <w:color w:val="000000" w:themeColor="text1"/>
          <w:sz w:val="22"/>
          <w:szCs w:val="22"/>
        </w:rPr>
        <w:t>:</w:t>
      </w:r>
      <w:r w:rsidR="00A779DD" w:rsidRPr="00A779DD">
        <w:rPr>
          <w:rFonts w:ascii="Segoe UI" w:eastAsiaTheme="minorHAnsi" w:hAnsi="Segoe UI" w:cs="Segoe UI"/>
          <w:color w:val="404040"/>
          <w:sz w:val="22"/>
          <w:szCs w:val="22"/>
        </w:rPr>
        <w:t xml:space="preserve"> </w:t>
      </w:r>
      <w:r w:rsidR="00A779DD" w:rsidRPr="00A779DD">
        <w:rPr>
          <w:rFonts w:ascii="Arial" w:hAnsi="Arial" w:cs="Arial"/>
          <w:color w:val="000000" w:themeColor="text1"/>
          <w:sz w:val="22"/>
          <w:szCs w:val="22"/>
        </w:rPr>
        <w:t>Proficient in assembling computers, installing software, setting up networks, and resolving common technical issues to ensure optimal system performance.</w:t>
      </w:r>
    </w:p>
    <w:p w14:paraId="07273ACE" w14:textId="36949C10" w:rsidR="00B332B8" w:rsidRPr="00A779DD" w:rsidRDefault="00142404" w:rsidP="00A779DD">
      <w:pPr>
        <w:pStyle w:val="NoSpacing"/>
        <w:numPr>
          <w:ilvl w:val="0"/>
          <w:numId w:val="3"/>
        </w:numPr>
        <w:spacing w:after="240"/>
        <w:jc w:val="both"/>
        <w:rPr>
          <w:rFonts w:ascii="Arial" w:hAnsi="Arial" w:cs="Arial"/>
        </w:rPr>
      </w:pPr>
      <w:r w:rsidRPr="0039382C">
        <w:rPr>
          <w:rFonts w:ascii="Arial" w:hAnsi="Arial" w:cs="Arial"/>
          <w:b/>
          <w:bCs/>
        </w:rPr>
        <w:t>Web Development</w:t>
      </w:r>
      <w:r w:rsidRPr="0039382C">
        <w:rPr>
          <w:rFonts w:ascii="Arial" w:hAnsi="Arial" w:cs="Arial"/>
        </w:rPr>
        <w:t xml:space="preserve">: Equipped with knowledge and job experience in frontend tasks using </w:t>
      </w:r>
      <w:r w:rsidR="00550DE2" w:rsidRPr="0039382C">
        <w:rPr>
          <w:rFonts w:ascii="Arial" w:hAnsi="Arial" w:cs="Arial"/>
        </w:rPr>
        <w:t>JavaScript</w:t>
      </w:r>
      <w:r w:rsidRPr="0039382C">
        <w:rPr>
          <w:rFonts w:ascii="Arial" w:hAnsi="Arial" w:cs="Arial"/>
        </w:rPr>
        <w:t xml:space="preserve"> frameworks such as </w:t>
      </w:r>
      <w:r w:rsidRPr="00B332B8">
        <w:rPr>
          <w:rFonts w:ascii="Arial" w:hAnsi="Arial" w:cs="Arial"/>
        </w:rPr>
        <w:t>React</w:t>
      </w:r>
      <w:r w:rsidRPr="0039382C">
        <w:rPr>
          <w:rFonts w:ascii="Arial" w:hAnsi="Arial" w:cs="Arial"/>
        </w:rPr>
        <w:t xml:space="preserve"> and </w:t>
      </w:r>
      <w:r w:rsidRPr="00B332B8">
        <w:rPr>
          <w:rFonts w:ascii="Arial" w:hAnsi="Arial" w:cs="Arial"/>
        </w:rPr>
        <w:t>Vue</w:t>
      </w:r>
      <w:r w:rsidR="00B332B8">
        <w:rPr>
          <w:rFonts w:ascii="Arial" w:hAnsi="Arial" w:cs="Arial"/>
        </w:rPr>
        <w:t>, and backend tasks with SQLite and MongoDB</w:t>
      </w:r>
      <w:r w:rsidRPr="0039382C">
        <w:rPr>
          <w:rFonts w:ascii="Arial" w:hAnsi="Arial" w:cs="Arial"/>
        </w:rPr>
        <w:t>.</w:t>
      </w:r>
    </w:p>
    <w:p w14:paraId="7D1035BD" w14:textId="6FE24E96" w:rsidR="00B332B8" w:rsidRPr="00A779DD" w:rsidRDefault="00B332B8" w:rsidP="00A779DD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B332B8">
        <w:rPr>
          <w:rStyle w:val="Strong"/>
          <w:rFonts w:ascii="Arial" w:hAnsi="Arial" w:cs="Arial"/>
          <w:color w:val="000000" w:themeColor="text1"/>
          <w:sz w:val="22"/>
          <w:szCs w:val="22"/>
        </w:rPr>
        <w:t>Computer Literate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: Skilled in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basic computer operations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 and proficient in </w:t>
      </w:r>
      <w:r w:rsidRPr="00B332B8">
        <w:rPr>
          <w:rStyle w:val="Strong"/>
          <w:rFonts w:ascii="Arial" w:hAnsi="Arial" w:cs="Arial"/>
          <w:color w:val="000000" w:themeColor="text1"/>
          <w:sz w:val="22"/>
          <w:szCs w:val="22"/>
        </w:rPr>
        <w:t>Microsoft Office tools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, including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Word</w:t>
      </w:r>
      <w:r w:rsidRPr="00B332B8">
        <w:rPr>
          <w:rFonts w:ascii="Arial" w:hAnsi="Arial" w:cs="Arial"/>
          <w:b/>
          <w:bCs/>
          <w:color w:val="000000" w:themeColor="text1"/>
          <w:sz w:val="22"/>
          <w:szCs w:val="22"/>
        </w:rPr>
        <w:t>,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Excel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>, and </w:t>
      </w:r>
      <w:r w:rsidRPr="00B332B8">
        <w:rPr>
          <w:rStyle w:val="Strong"/>
          <w:rFonts w:ascii="Arial" w:hAnsi="Arial" w:cs="Arial"/>
          <w:b w:val="0"/>
          <w:bCs w:val="0"/>
          <w:color w:val="000000" w:themeColor="text1"/>
          <w:sz w:val="22"/>
          <w:szCs w:val="22"/>
        </w:rPr>
        <w:t>PowerPoint</w:t>
      </w:r>
      <w:r w:rsidRPr="00B332B8">
        <w:rPr>
          <w:rFonts w:ascii="Arial" w:hAnsi="Arial" w:cs="Arial"/>
          <w:b/>
          <w:bCs/>
          <w:color w:val="000000" w:themeColor="text1"/>
          <w:sz w:val="22"/>
          <w:szCs w:val="22"/>
        </w:rPr>
        <w:t>,</w:t>
      </w:r>
      <w:r w:rsidRPr="00B332B8">
        <w:rPr>
          <w:rFonts w:ascii="Arial" w:hAnsi="Arial" w:cs="Arial"/>
          <w:color w:val="000000" w:themeColor="text1"/>
          <w:sz w:val="22"/>
          <w:szCs w:val="22"/>
        </w:rPr>
        <w:t xml:space="preserve"> for efficient document creation, data management, and presentations.</w:t>
      </w:r>
    </w:p>
    <w:p w14:paraId="4C2A1A3D" w14:textId="3B7CD7D6" w:rsidR="0039382C" w:rsidRPr="0039382C" w:rsidRDefault="002E3B1E" w:rsidP="0039382C">
      <w:pPr>
        <w:pStyle w:val="NoSpacing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bCs/>
        </w:rPr>
        <w:t xml:space="preserve">Programming: </w:t>
      </w:r>
      <w:r w:rsidRPr="0039382C">
        <w:rPr>
          <w:rFonts w:ascii="Arial" w:hAnsi="Arial" w:cs="Arial"/>
        </w:rPr>
        <w:t>Advance knowledge on popular programming language such as python, Java and alike</w:t>
      </w:r>
      <w:r w:rsidR="00550DE2">
        <w:rPr>
          <w:rFonts w:ascii="Arial" w:hAnsi="Arial" w:cs="Arial"/>
        </w:rPr>
        <w:t>.</w:t>
      </w:r>
    </w:p>
    <w:p w14:paraId="49B63432" w14:textId="77777777" w:rsidR="00142404" w:rsidRPr="0039382C" w:rsidRDefault="00142404" w:rsidP="00142404">
      <w:pPr>
        <w:pStyle w:val="NoSpacing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04B0606A" w14:textId="32E5EFD2" w:rsidR="00142404" w:rsidRPr="0039382C" w:rsidRDefault="00142404" w:rsidP="00142404">
      <w:pPr>
        <w:pStyle w:val="NoSpacing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74D8" wp14:editId="1A3635CC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7476464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12A8B" id="Straight Connecto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TRAINING:</w:t>
      </w:r>
    </w:p>
    <w:p w14:paraId="7D6F6E56" w14:textId="77777777" w:rsidR="00142404" w:rsidRPr="0039382C" w:rsidRDefault="00142404" w:rsidP="00142404">
      <w:pPr>
        <w:pStyle w:val="NoSpacing"/>
        <w:rPr>
          <w:rFonts w:ascii="Arial" w:hAnsi="Arial" w:cs="Arial"/>
          <w:sz w:val="24"/>
          <w:szCs w:val="24"/>
        </w:rPr>
      </w:pPr>
    </w:p>
    <w:p w14:paraId="6CC6F75C" w14:textId="7D84F497" w:rsidR="00B332B8" w:rsidRPr="00A779DD" w:rsidRDefault="00624210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r w:rsidRPr="00624210">
        <w:rPr>
          <w:rFonts w:ascii="Arial" w:hAnsi="Arial" w:cs="Arial"/>
          <w:b/>
          <w:bCs/>
          <w:color w:val="000000" w:themeColor="text1"/>
        </w:rPr>
        <w:t>NC-II in Computer Systems Servicing</w:t>
      </w:r>
      <w:r w:rsidRPr="00624210">
        <w:rPr>
          <w:rFonts w:ascii="Arial" w:hAnsi="Arial" w:cs="Arial"/>
          <w:color w:val="000000" w:themeColor="text1"/>
        </w:rPr>
        <w:t>, specializing in installation, configuration, and troubleshooting of computer systems and networks. Skilled in hardware/software maintenance and providing technical support.</w:t>
      </w:r>
    </w:p>
    <w:p w14:paraId="4DF34EB8" w14:textId="2379F52F" w:rsidR="00B332B8" w:rsidRPr="00A779DD" w:rsidRDefault="00142404" w:rsidP="00A779DD">
      <w:pPr>
        <w:pStyle w:val="NoSpacing"/>
        <w:numPr>
          <w:ilvl w:val="0"/>
          <w:numId w:val="5"/>
        </w:numPr>
        <w:spacing w:after="240"/>
        <w:jc w:val="both"/>
        <w:rPr>
          <w:rFonts w:ascii="Arial" w:hAnsi="Arial" w:cs="Arial"/>
        </w:rPr>
      </w:pPr>
      <w:proofErr w:type="spellStart"/>
      <w:r w:rsidRPr="0039382C">
        <w:rPr>
          <w:rFonts w:ascii="Arial" w:hAnsi="Arial" w:cs="Arial"/>
          <w:b/>
          <w:bCs/>
        </w:rPr>
        <w:t>CS50x</w:t>
      </w:r>
      <w:proofErr w:type="spellEnd"/>
      <w:r w:rsidR="005F0F54">
        <w:rPr>
          <w:rFonts w:ascii="Arial" w:hAnsi="Arial" w:cs="Arial"/>
          <w:b/>
          <w:bCs/>
        </w:rPr>
        <w:t xml:space="preserve"> </w:t>
      </w:r>
      <w:r w:rsidR="0039382C" w:rsidRPr="0039382C">
        <w:rPr>
          <w:rFonts w:ascii="Arial" w:hAnsi="Arial" w:cs="Arial"/>
          <w:i/>
          <w:iCs/>
        </w:rPr>
        <w:t>Introduction to Computer Science and the Art of Programming</w:t>
      </w:r>
      <w:r w:rsidR="005F0F54">
        <w:rPr>
          <w:rFonts w:ascii="Arial" w:hAnsi="Arial" w:cs="Arial"/>
        </w:rPr>
        <w:t xml:space="preserve"> </w:t>
      </w:r>
      <w:r w:rsidR="0039382C" w:rsidRPr="0039382C">
        <w:rPr>
          <w:rFonts w:ascii="Arial" w:hAnsi="Arial" w:cs="Arial"/>
        </w:rPr>
        <w:t>Completed Harvard University's prestigious introductory course, covering foundational principles of computer science and programming.</w:t>
      </w:r>
    </w:p>
    <w:p w14:paraId="789BE79F" w14:textId="1024777B" w:rsidR="00624210" w:rsidRPr="00624210" w:rsidRDefault="00624210" w:rsidP="00E03C8A">
      <w:pPr>
        <w:pStyle w:val="NoSpacing"/>
        <w:numPr>
          <w:ilvl w:val="0"/>
          <w:numId w:val="5"/>
        </w:numPr>
        <w:jc w:val="both"/>
        <w:rPr>
          <w:rFonts w:ascii="Arial" w:hAnsi="Arial" w:cs="Arial"/>
          <w:color w:val="000000" w:themeColor="text1"/>
        </w:rPr>
      </w:pPr>
      <w:r w:rsidRPr="00624210">
        <w:rPr>
          <w:rFonts w:ascii="Arial" w:hAnsi="Arial" w:cs="Arial"/>
          <w:color w:val="000000" w:themeColor="text1"/>
        </w:rPr>
        <w:t>Completed </w:t>
      </w:r>
      <w:r w:rsidRPr="00624210">
        <w:rPr>
          <w:rStyle w:val="Strong"/>
          <w:rFonts w:ascii="Arial" w:hAnsi="Arial" w:cs="Arial"/>
          <w:color w:val="000000" w:themeColor="text1"/>
        </w:rPr>
        <w:t>Responsive Web Design Certification</w:t>
      </w:r>
      <w:r w:rsidRPr="00624210">
        <w:rPr>
          <w:rFonts w:ascii="Arial" w:hAnsi="Arial" w:cs="Arial"/>
          <w:color w:val="000000" w:themeColor="text1"/>
        </w:rPr>
        <w:t xml:space="preserve"> through </w:t>
      </w:r>
      <w:proofErr w:type="spellStart"/>
      <w:r w:rsidRPr="00624210">
        <w:rPr>
          <w:rFonts w:ascii="Arial" w:hAnsi="Arial" w:cs="Arial"/>
          <w:color w:val="000000" w:themeColor="text1"/>
        </w:rPr>
        <w:t>FreeCodeCamp</w:t>
      </w:r>
      <w:proofErr w:type="spellEnd"/>
      <w:r w:rsidRPr="00624210">
        <w:rPr>
          <w:rFonts w:ascii="Arial" w:hAnsi="Arial" w:cs="Arial"/>
          <w:color w:val="000000" w:themeColor="text1"/>
        </w:rPr>
        <w:t>, gaining proficiency in </w:t>
      </w:r>
      <w:r w:rsidRPr="00624210">
        <w:rPr>
          <w:rStyle w:val="Strong"/>
          <w:rFonts w:ascii="Arial" w:hAnsi="Arial" w:cs="Arial"/>
          <w:color w:val="000000" w:themeColor="text1"/>
        </w:rPr>
        <w:t>HTML</w:t>
      </w:r>
      <w:r w:rsidRPr="00624210">
        <w:rPr>
          <w:rFonts w:ascii="Arial" w:hAnsi="Arial" w:cs="Arial"/>
          <w:color w:val="000000" w:themeColor="text1"/>
        </w:rPr>
        <w:t>, </w:t>
      </w:r>
      <w:r w:rsidRPr="00624210">
        <w:rPr>
          <w:rStyle w:val="Strong"/>
          <w:rFonts w:ascii="Arial" w:hAnsi="Arial" w:cs="Arial"/>
          <w:color w:val="000000" w:themeColor="text1"/>
        </w:rPr>
        <w:t>CSS</w:t>
      </w:r>
      <w:r w:rsidRPr="00624210">
        <w:rPr>
          <w:rFonts w:ascii="Arial" w:hAnsi="Arial" w:cs="Arial"/>
          <w:color w:val="000000" w:themeColor="text1"/>
        </w:rPr>
        <w:t>, and creating </w:t>
      </w:r>
      <w:r w:rsidRPr="00624210">
        <w:rPr>
          <w:rStyle w:val="Strong"/>
          <w:rFonts w:ascii="Arial" w:hAnsi="Arial" w:cs="Arial"/>
          <w:color w:val="000000" w:themeColor="text1"/>
        </w:rPr>
        <w:t>responsive layouts</w:t>
      </w:r>
      <w:r w:rsidRPr="00624210">
        <w:rPr>
          <w:rFonts w:ascii="Arial" w:hAnsi="Arial" w:cs="Arial"/>
          <w:color w:val="000000" w:themeColor="text1"/>
        </w:rPr>
        <w:t> for seamless user experiences across devices.</w:t>
      </w:r>
    </w:p>
    <w:p w14:paraId="1378FFD3" w14:textId="77777777" w:rsidR="00624210" w:rsidRDefault="00624210" w:rsidP="00E03C8A">
      <w:pPr>
        <w:pStyle w:val="NoSpacing"/>
        <w:jc w:val="both"/>
        <w:rPr>
          <w:rFonts w:ascii="Segoe UI" w:hAnsi="Segoe UI" w:cs="Segoe UI"/>
          <w:color w:val="404040"/>
        </w:rPr>
      </w:pPr>
    </w:p>
    <w:p w14:paraId="11DDA562" w14:textId="3278425D" w:rsidR="003B0E70" w:rsidRPr="0039382C" w:rsidRDefault="003B0E70" w:rsidP="00E03C8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9382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E665B" wp14:editId="4C49B562">
                <wp:simplePos x="0" y="0"/>
                <wp:positionH relativeFrom="margin">
                  <wp:align>center</wp:align>
                </wp:positionH>
                <wp:positionV relativeFrom="paragraph">
                  <wp:posOffset>180340</wp:posOffset>
                </wp:positionV>
                <wp:extent cx="6311900" cy="38100"/>
                <wp:effectExtent l="0" t="0" r="31750" b="19050"/>
                <wp:wrapNone/>
                <wp:docPr id="1110706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0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7BF1F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9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9382C">
        <w:rPr>
          <w:rFonts w:ascii="Arial" w:hAnsi="Arial" w:cs="Arial"/>
          <w:b/>
          <w:sz w:val="24"/>
          <w:szCs w:val="24"/>
        </w:rPr>
        <w:t>EDUCATION:</w:t>
      </w:r>
    </w:p>
    <w:p w14:paraId="79492092" w14:textId="77777777" w:rsidR="004810AA" w:rsidRPr="0039382C" w:rsidRDefault="004810AA" w:rsidP="004810AA">
      <w:pPr>
        <w:pStyle w:val="NoSpacing"/>
        <w:rPr>
          <w:rFonts w:ascii="Arial" w:hAnsi="Arial" w:cs="Arial"/>
          <w:sz w:val="24"/>
          <w:szCs w:val="24"/>
        </w:rPr>
      </w:pPr>
    </w:p>
    <w:p w14:paraId="05737B67" w14:textId="64F56F68" w:rsidR="004810AA" w:rsidRPr="0039382C" w:rsidRDefault="004810AA" w:rsidP="00594CE7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 xml:space="preserve">Junior High School at </w:t>
      </w:r>
      <w:proofErr w:type="spellStart"/>
      <w:r w:rsidRPr="0039382C">
        <w:rPr>
          <w:rFonts w:ascii="Arial" w:hAnsi="Arial" w:cs="Arial"/>
        </w:rPr>
        <w:t>Tagumpay</w:t>
      </w:r>
      <w:proofErr w:type="spellEnd"/>
      <w:r w:rsidRPr="0039382C">
        <w:rPr>
          <w:rFonts w:ascii="Arial" w:hAnsi="Arial" w:cs="Arial"/>
        </w:rPr>
        <w:t xml:space="preserve"> National High School</w:t>
      </w:r>
    </w:p>
    <w:p w14:paraId="3A51C35C" w14:textId="3D1E646E" w:rsidR="004810AA" w:rsidRPr="0039382C" w:rsidRDefault="004810AA" w:rsidP="00594CE7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>Senior High School ICT Strand Graduate at New Era University</w:t>
      </w:r>
    </w:p>
    <w:p w14:paraId="16208981" w14:textId="2AE85F0C" w:rsidR="00A16A05" w:rsidRPr="00803A45" w:rsidRDefault="004810AA" w:rsidP="00CC59AB">
      <w:pPr>
        <w:pStyle w:val="NoSpacing"/>
        <w:numPr>
          <w:ilvl w:val="0"/>
          <w:numId w:val="5"/>
        </w:numPr>
        <w:jc w:val="both"/>
        <w:rPr>
          <w:rFonts w:ascii="Arial" w:hAnsi="Arial" w:cs="Arial"/>
        </w:rPr>
      </w:pPr>
      <w:r w:rsidRPr="0039382C">
        <w:rPr>
          <w:rFonts w:ascii="Arial" w:hAnsi="Arial" w:cs="Arial"/>
        </w:rPr>
        <w:t>Associate in Computer Technologies Graduate at STI College Marikina</w:t>
      </w:r>
    </w:p>
    <w:sectPr w:rsidR="00A16A05" w:rsidRPr="00803A45" w:rsidSect="007C4F12">
      <w:pgSz w:w="11906" w:h="16838" w:code="9"/>
      <w:pgMar w:top="576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E64BF"/>
    <w:multiLevelType w:val="hybridMultilevel"/>
    <w:tmpl w:val="DB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4F28"/>
    <w:multiLevelType w:val="hybridMultilevel"/>
    <w:tmpl w:val="909AF5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20D83"/>
    <w:multiLevelType w:val="multilevel"/>
    <w:tmpl w:val="2BA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A1F50"/>
    <w:multiLevelType w:val="hybridMultilevel"/>
    <w:tmpl w:val="F4BEA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421A2B"/>
    <w:multiLevelType w:val="hybridMultilevel"/>
    <w:tmpl w:val="0E786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46D74"/>
    <w:multiLevelType w:val="multilevel"/>
    <w:tmpl w:val="76D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B4175"/>
    <w:multiLevelType w:val="multilevel"/>
    <w:tmpl w:val="BBA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A4DDB"/>
    <w:multiLevelType w:val="hybridMultilevel"/>
    <w:tmpl w:val="A5D2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8120721">
    <w:abstractNumId w:val="1"/>
  </w:num>
  <w:num w:numId="2" w16cid:durableId="106782199">
    <w:abstractNumId w:val="0"/>
  </w:num>
  <w:num w:numId="3" w16cid:durableId="655841941">
    <w:abstractNumId w:val="4"/>
  </w:num>
  <w:num w:numId="4" w16cid:durableId="1176076269">
    <w:abstractNumId w:val="7"/>
  </w:num>
  <w:num w:numId="5" w16cid:durableId="377779302">
    <w:abstractNumId w:val="3"/>
  </w:num>
  <w:num w:numId="6" w16cid:durableId="1164859303">
    <w:abstractNumId w:val="6"/>
  </w:num>
  <w:num w:numId="7" w16cid:durableId="607545283">
    <w:abstractNumId w:val="2"/>
  </w:num>
  <w:num w:numId="8" w16cid:durableId="717319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A4"/>
    <w:rsid w:val="000234A1"/>
    <w:rsid w:val="000527F1"/>
    <w:rsid w:val="00074BD2"/>
    <w:rsid w:val="00084E03"/>
    <w:rsid w:val="000A0F5C"/>
    <w:rsid w:val="000E5376"/>
    <w:rsid w:val="0011481B"/>
    <w:rsid w:val="00142404"/>
    <w:rsid w:val="001A4B34"/>
    <w:rsid w:val="001A7758"/>
    <w:rsid w:val="001AB588"/>
    <w:rsid w:val="001C16F4"/>
    <w:rsid w:val="001F5F91"/>
    <w:rsid w:val="002019B3"/>
    <w:rsid w:val="00210F19"/>
    <w:rsid w:val="00212AD8"/>
    <w:rsid w:val="00213C02"/>
    <w:rsid w:val="00254432"/>
    <w:rsid w:val="00291194"/>
    <w:rsid w:val="002977AF"/>
    <w:rsid w:val="002A77C0"/>
    <w:rsid w:val="002B2362"/>
    <w:rsid w:val="002C5D3D"/>
    <w:rsid w:val="002D4ACC"/>
    <w:rsid w:val="002E3B1E"/>
    <w:rsid w:val="002F600C"/>
    <w:rsid w:val="003025BC"/>
    <w:rsid w:val="00303C39"/>
    <w:rsid w:val="00315177"/>
    <w:rsid w:val="00336291"/>
    <w:rsid w:val="0034665E"/>
    <w:rsid w:val="00374D9B"/>
    <w:rsid w:val="00382D7A"/>
    <w:rsid w:val="0039382C"/>
    <w:rsid w:val="003A7E39"/>
    <w:rsid w:val="003B0E70"/>
    <w:rsid w:val="003C5567"/>
    <w:rsid w:val="00405288"/>
    <w:rsid w:val="00412950"/>
    <w:rsid w:val="004303EF"/>
    <w:rsid w:val="00435E16"/>
    <w:rsid w:val="00447E64"/>
    <w:rsid w:val="004810AA"/>
    <w:rsid w:val="00483870"/>
    <w:rsid w:val="004B47DD"/>
    <w:rsid w:val="004C2E70"/>
    <w:rsid w:val="004C2EFF"/>
    <w:rsid w:val="004E65B7"/>
    <w:rsid w:val="004F2DB7"/>
    <w:rsid w:val="004F6639"/>
    <w:rsid w:val="00511D1F"/>
    <w:rsid w:val="00523353"/>
    <w:rsid w:val="00550DE2"/>
    <w:rsid w:val="00555126"/>
    <w:rsid w:val="0059254B"/>
    <w:rsid w:val="00594CE7"/>
    <w:rsid w:val="005A1445"/>
    <w:rsid w:val="005A26CE"/>
    <w:rsid w:val="005E1F56"/>
    <w:rsid w:val="005E2A2C"/>
    <w:rsid w:val="005E426C"/>
    <w:rsid w:val="005F0F54"/>
    <w:rsid w:val="0060673F"/>
    <w:rsid w:val="00624210"/>
    <w:rsid w:val="00624D07"/>
    <w:rsid w:val="00641B4E"/>
    <w:rsid w:val="00647B4B"/>
    <w:rsid w:val="0068452B"/>
    <w:rsid w:val="006E5C42"/>
    <w:rsid w:val="00713C2D"/>
    <w:rsid w:val="00757DA5"/>
    <w:rsid w:val="007609E4"/>
    <w:rsid w:val="007664BB"/>
    <w:rsid w:val="00772D91"/>
    <w:rsid w:val="007926A4"/>
    <w:rsid w:val="007C3BD0"/>
    <w:rsid w:val="007C4F12"/>
    <w:rsid w:val="007F74D4"/>
    <w:rsid w:val="00803A45"/>
    <w:rsid w:val="00807B75"/>
    <w:rsid w:val="008405D5"/>
    <w:rsid w:val="0085083D"/>
    <w:rsid w:val="008571D5"/>
    <w:rsid w:val="0087559E"/>
    <w:rsid w:val="008D0568"/>
    <w:rsid w:val="008D3300"/>
    <w:rsid w:val="008E45EF"/>
    <w:rsid w:val="008F0B93"/>
    <w:rsid w:val="0092041C"/>
    <w:rsid w:val="00925EC3"/>
    <w:rsid w:val="009405FE"/>
    <w:rsid w:val="0094616D"/>
    <w:rsid w:val="009745B6"/>
    <w:rsid w:val="00983722"/>
    <w:rsid w:val="00A129AE"/>
    <w:rsid w:val="00A165B9"/>
    <w:rsid w:val="00A16A05"/>
    <w:rsid w:val="00A37C99"/>
    <w:rsid w:val="00A401DB"/>
    <w:rsid w:val="00A7615A"/>
    <w:rsid w:val="00A779DD"/>
    <w:rsid w:val="00AE17DE"/>
    <w:rsid w:val="00B03E77"/>
    <w:rsid w:val="00B07AC7"/>
    <w:rsid w:val="00B263EF"/>
    <w:rsid w:val="00B332B8"/>
    <w:rsid w:val="00B33F0C"/>
    <w:rsid w:val="00B40EFF"/>
    <w:rsid w:val="00B476D9"/>
    <w:rsid w:val="00BB1F39"/>
    <w:rsid w:val="00BC1A6E"/>
    <w:rsid w:val="00BC7BAA"/>
    <w:rsid w:val="00BD538D"/>
    <w:rsid w:val="00C13607"/>
    <w:rsid w:val="00C35EC6"/>
    <w:rsid w:val="00C51921"/>
    <w:rsid w:val="00C56356"/>
    <w:rsid w:val="00C61CEC"/>
    <w:rsid w:val="00C67AB8"/>
    <w:rsid w:val="00C857C7"/>
    <w:rsid w:val="00CC59AB"/>
    <w:rsid w:val="00D117A2"/>
    <w:rsid w:val="00D24C51"/>
    <w:rsid w:val="00D2596B"/>
    <w:rsid w:val="00D41040"/>
    <w:rsid w:val="00D6067B"/>
    <w:rsid w:val="00DB2C13"/>
    <w:rsid w:val="00DB2DE3"/>
    <w:rsid w:val="00DE052F"/>
    <w:rsid w:val="00DE6DAE"/>
    <w:rsid w:val="00DF444E"/>
    <w:rsid w:val="00E03C8A"/>
    <w:rsid w:val="00E204AF"/>
    <w:rsid w:val="00E272B1"/>
    <w:rsid w:val="00E904B9"/>
    <w:rsid w:val="00E9068F"/>
    <w:rsid w:val="00EB2B81"/>
    <w:rsid w:val="00EC518C"/>
    <w:rsid w:val="00F0539B"/>
    <w:rsid w:val="00F1096C"/>
    <w:rsid w:val="00F37D9F"/>
    <w:rsid w:val="00FA122E"/>
    <w:rsid w:val="00FB4AE2"/>
    <w:rsid w:val="00FD3652"/>
    <w:rsid w:val="00FD7799"/>
    <w:rsid w:val="01E5E14B"/>
    <w:rsid w:val="031ECD03"/>
    <w:rsid w:val="07850D62"/>
    <w:rsid w:val="0E6594E6"/>
    <w:rsid w:val="0F03E007"/>
    <w:rsid w:val="0F4673DC"/>
    <w:rsid w:val="1460E647"/>
    <w:rsid w:val="33AE2673"/>
    <w:rsid w:val="36E5C735"/>
    <w:rsid w:val="399BE5D2"/>
    <w:rsid w:val="3B46DE61"/>
    <w:rsid w:val="4A92D299"/>
    <w:rsid w:val="4E889174"/>
    <w:rsid w:val="52ECDE59"/>
    <w:rsid w:val="5CE5D9A5"/>
    <w:rsid w:val="5E13462E"/>
    <w:rsid w:val="5E81AA06"/>
    <w:rsid w:val="654F8B9A"/>
    <w:rsid w:val="6AF5A9CD"/>
    <w:rsid w:val="6C19BB7D"/>
    <w:rsid w:val="6C917A2E"/>
    <w:rsid w:val="7BBE3884"/>
    <w:rsid w:val="7C3319D1"/>
    <w:rsid w:val="7F8FC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A525"/>
  <w15:docId w15:val="{28DF96C6-AEB5-499B-AF82-0AA9BF4A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A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C1A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DB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26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BD0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F5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9745B6"/>
    <w:rPr>
      <w:b/>
      <w:bCs/>
    </w:rPr>
  </w:style>
  <w:style w:type="paragraph" w:styleId="NormalWeb">
    <w:name w:val="Normal (Web)"/>
    <w:basedOn w:val="Normal"/>
    <w:uiPriority w:val="99"/>
    <w:unhideWhenUsed/>
    <w:rsid w:val="00213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9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8590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3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92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1483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568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6587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34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39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5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9796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5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7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94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84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9123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7983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1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-eta-ashen.vercel.app/" TargetMode="External"/><Relationship Id="rId5" Type="http://schemas.openxmlformats.org/officeDocument/2006/relationships/hyperlink" Target="mailto:layljandee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Downloads\RESUME-NICA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RESUME-NICAH</Template>
  <TotalTime>68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Layl Jan</cp:lastModifiedBy>
  <cp:revision>6</cp:revision>
  <cp:lastPrinted>2025-02-06T11:57:00Z</cp:lastPrinted>
  <dcterms:created xsi:type="dcterms:W3CDTF">2025-01-11T08:33:00Z</dcterms:created>
  <dcterms:modified xsi:type="dcterms:W3CDTF">2025-02-06T11:57:00Z</dcterms:modified>
</cp:coreProperties>
</file>